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5603"/>
      </w:tblGrid>
      <w:tr w:rsidR="000629D5" w:rsidTr="0075635B">
        <w:trPr>
          <w:trHeight w:val="4032"/>
        </w:trPr>
        <w:tc>
          <w:tcPr>
            <w:tcW w:w="3600" w:type="dxa"/>
            <w:vAlign w:val="bottom"/>
          </w:tcPr>
          <w:p w:rsidR="000629D5" w:rsidRDefault="00B10CB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-604520</wp:posOffset>
                  </wp:positionV>
                  <wp:extent cx="2139950" cy="213995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-20190510-WA0052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5603" w:type="dxa"/>
            <w:vMerge w:val="restart"/>
            <w:vAlign w:val="center"/>
          </w:tcPr>
          <w:p w:rsidR="000629D5" w:rsidRPr="004733F0" w:rsidRDefault="004733F0" w:rsidP="00846D4F">
            <w:pPr>
              <w:pStyle w:val="Direccin"/>
              <w:rPr>
                <w:b/>
              </w:rPr>
            </w:pPr>
            <w:r w:rsidRPr="004733F0">
              <w:rPr>
                <w:b/>
              </w:rPr>
              <w:t>CURRICULUM VITAE</w:t>
            </w:r>
          </w:p>
          <w:p w:rsidR="00846D4F" w:rsidRDefault="004733F0" w:rsidP="00710991">
            <w:pPr>
              <w:pStyle w:val="Direccin"/>
            </w:pPr>
            <w:r>
              <w:t xml:space="preserve">Chetumal, Quintana Roo </w:t>
            </w:r>
          </w:p>
          <w:p w:rsidR="00710991" w:rsidRDefault="00710991" w:rsidP="00710991">
            <w:pPr>
              <w:pStyle w:val="Direccin"/>
            </w:pPr>
          </w:p>
          <w:p w:rsidR="00710991" w:rsidRPr="00846D4F" w:rsidRDefault="00710991" w:rsidP="00710991">
            <w:pPr>
              <w:pStyle w:val="Direccin"/>
            </w:pPr>
            <w:r>
              <w:t>Educación:</w:t>
            </w:r>
          </w:p>
          <w:p w:rsidR="003D1D6A" w:rsidRDefault="003D1D6A" w:rsidP="003D1D6A">
            <w:pPr>
              <w:pStyle w:val="Listaconvietas"/>
            </w:pPr>
            <w:r>
              <w:t xml:space="preserve">Estudie la primaria en la Escuela solidaridad en los años 2009-2015 </w:t>
            </w:r>
          </w:p>
          <w:p w:rsidR="003D1D6A" w:rsidRDefault="003D1D6A" w:rsidP="003D1D6A">
            <w:pPr>
              <w:pStyle w:val="Listaconvietas"/>
            </w:pPr>
            <w:r>
              <w:t>Estudie la secundaria en la escuela Armando Escobar Nava en los años 2015-2018</w:t>
            </w:r>
          </w:p>
          <w:p w:rsidR="000629D5" w:rsidRDefault="003D1D6A" w:rsidP="00535A70">
            <w:pPr>
              <w:pStyle w:val="Listaconvietas"/>
            </w:pPr>
            <w:r>
              <w:t>Estudio la preparatoria en la escuela Cbtis 253 entre en el 2018 y saldré en el 2021.</w:t>
            </w:r>
          </w:p>
          <w:p w:rsidR="00535A70" w:rsidRDefault="00535A70" w:rsidP="00535A70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>Soy estudiante de la escuela preparatoria CBTIS 253 donde estoy estudiando la carrera de programación en cuarto semestre.</w:t>
            </w:r>
          </w:p>
          <w:p w:rsidR="00535A70" w:rsidRDefault="00535A70" w:rsidP="00535A70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 xml:space="preserve">Inicie la carrera sin saber realmente de lo que se trataba y al principio yo no quería estudiarlo, pero creo que hubo un momento en el cual </w:t>
            </w:r>
            <w:r w:rsidR="006E41BB">
              <w:t>me empezó a gustar y ahora puedo decir que seguiré con esa carrera en la universidad.</w:t>
            </w:r>
          </w:p>
          <w:p w:rsidR="0075635B" w:rsidRDefault="0075635B" w:rsidP="0075635B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>PREMIOS RECIBIDOS:</w:t>
            </w:r>
          </w:p>
          <w:p w:rsidR="008E5142" w:rsidRDefault="0075635B" w:rsidP="0075635B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 xml:space="preserve">Certificado </w:t>
            </w:r>
            <w:r w:rsidR="008E5142">
              <w:t xml:space="preserve">en </w:t>
            </w:r>
            <w:proofErr w:type="spellStart"/>
            <w:r w:rsidR="008E5142">
              <w:t>php</w:t>
            </w:r>
            <w:proofErr w:type="spellEnd"/>
          </w:p>
          <w:p w:rsidR="000629D5" w:rsidRDefault="0075635B" w:rsidP="0075635B">
            <w:pPr>
              <w:pStyle w:val="Listaconvietas"/>
              <w:numPr>
                <w:ilvl w:val="0"/>
                <w:numId w:val="0"/>
              </w:numPr>
              <w:ind w:left="720" w:hanging="360"/>
            </w:pPr>
            <w:r>
              <w:t xml:space="preserve">Certificado </w:t>
            </w:r>
            <w:r w:rsidR="008E5142">
              <w:t xml:space="preserve">en SQL </w:t>
            </w:r>
          </w:p>
          <w:p w:rsidR="008E5142" w:rsidRPr="008E5142" w:rsidRDefault="008E5142" w:rsidP="008E5142">
            <w:pPr>
              <w:pStyle w:val="Listaconvietas"/>
              <w:numPr>
                <w:ilvl w:val="0"/>
                <w:numId w:val="0"/>
              </w:numPr>
              <w:ind w:left="720" w:hanging="360"/>
              <w:rPr>
                <w:rFonts w:ascii="Consolas" w:hAnsi="Consolas"/>
                <w:color w:val="D4D4D4"/>
                <w:sz w:val="21"/>
                <w:szCs w:val="21"/>
                <w:lang w:val="es-MX" w:eastAsia="es-MX"/>
              </w:rPr>
            </w:pPr>
            <w:r>
              <w:t>Certificado en control de versiones</w:t>
            </w:r>
            <w:bookmarkStart w:id="0" w:name="_GoBack"/>
            <w:bookmarkEnd w:id="0"/>
          </w:p>
          <w:p w:rsidR="008E5142" w:rsidRDefault="008E5142" w:rsidP="0075635B">
            <w:pPr>
              <w:pStyle w:val="Listaconvietas"/>
              <w:numPr>
                <w:ilvl w:val="0"/>
                <w:numId w:val="0"/>
              </w:numPr>
              <w:ind w:left="720" w:hanging="360"/>
            </w:pPr>
          </w:p>
          <w:p w:rsidR="0075635B" w:rsidRPr="0075635B" w:rsidRDefault="0075635B" w:rsidP="0075635B">
            <w:pPr>
              <w:pStyle w:val="Listaconvietas"/>
              <w:numPr>
                <w:ilvl w:val="0"/>
                <w:numId w:val="0"/>
              </w:numPr>
              <w:ind w:left="720" w:hanging="360"/>
              <w:rPr>
                <w:rFonts w:ascii="Consolas" w:hAnsi="Consolas"/>
                <w:color w:val="D4D4D4"/>
                <w:sz w:val="21"/>
                <w:szCs w:val="21"/>
                <w:u w:val="single"/>
                <w:lang w:val="es-MX" w:eastAsia="es-MX"/>
              </w:rPr>
            </w:pPr>
          </w:p>
          <w:p w:rsidR="000629D5" w:rsidRDefault="004733F0" w:rsidP="00846D4F">
            <w:r>
              <w:t>Monserrat Martínez Cañas</w:t>
            </w:r>
          </w:p>
          <w:p w:rsidR="000629D5" w:rsidRDefault="000629D5" w:rsidP="004733F0"/>
        </w:tc>
      </w:tr>
      <w:tr w:rsidR="000629D5" w:rsidTr="0075635B">
        <w:trPr>
          <w:trHeight w:val="9504"/>
        </w:trPr>
        <w:tc>
          <w:tcPr>
            <w:tcW w:w="3600" w:type="dxa"/>
            <w:vAlign w:val="bottom"/>
          </w:tcPr>
          <w:p w:rsidR="000629D5" w:rsidRPr="00B10CB2" w:rsidRDefault="00B10CB2" w:rsidP="00846D4F">
            <w:pPr>
              <w:pStyle w:val="Ttulo"/>
              <w:rPr>
                <w:sz w:val="56"/>
                <w:szCs w:val="56"/>
              </w:rPr>
            </w:pPr>
            <w:r w:rsidRPr="00B10CB2">
              <w:rPr>
                <w:sz w:val="56"/>
                <w:szCs w:val="56"/>
              </w:rPr>
              <w:t xml:space="preserve">monserrat martinez </w:t>
            </w:r>
            <w:r w:rsidRPr="00B10CB2">
              <w:rPr>
                <w:sz w:val="56"/>
                <w:szCs w:val="56"/>
                <w:u w:val="single"/>
              </w:rPr>
              <w:t>cañas</w:t>
            </w:r>
          </w:p>
          <w:p w:rsidR="000629D5" w:rsidRDefault="000629D5" w:rsidP="000629D5">
            <w:pPr>
              <w:pStyle w:val="Subttulo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:rsidR="000629D5" w:rsidRDefault="000629D5" w:rsidP="000629D5"/>
          <w:sdt>
            <w:sdtPr>
              <w:id w:val="-1954003311"/>
              <w:placeholder>
                <w:docPart w:val="2F9BBCD5DFB144A88F5B12B4FAED5000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D460A745497448ECA437FB94964B6711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p w:rsidR="000629D5" w:rsidRDefault="004733F0" w:rsidP="000629D5">
            <w:pPr>
              <w:pStyle w:val="Informacindecontacto"/>
            </w:pPr>
            <w:r>
              <w:t>983-154-053-0</w:t>
            </w:r>
          </w:p>
          <w:p w:rsidR="000629D5" w:rsidRPr="004D3011" w:rsidRDefault="000629D5" w:rsidP="000629D5">
            <w:pPr>
              <w:pStyle w:val="Sinespaciado"/>
            </w:pPr>
          </w:p>
          <w:sdt>
            <w:sdtPr>
              <w:id w:val="67859272"/>
              <w:placeholder>
                <w:docPart w:val="EBEE77E726E9443D92FD1926FCA94105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p w:rsidR="000629D5" w:rsidRDefault="00A27CE7" w:rsidP="000629D5">
            <w:pPr>
              <w:pStyle w:val="Informacindecontacto"/>
            </w:pPr>
            <w:hyperlink r:id="rId11" w:history="1">
              <w:r w:rsidR="004733F0">
                <w:rPr>
                  <w:rStyle w:val="Hipervnculo"/>
                </w:rPr>
                <w:t>file:///E:/html/index1.html</w:t>
              </w:r>
            </w:hyperlink>
          </w:p>
          <w:p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E469A922683B46B98B2F9DD2B608AE2C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p w:rsidR="000629D5" w:rsidRPr="00846D4F" w:rsidRDefault="004733F0" w:rsidP="004733F0">
            <w:pPr>
              <w:pStyle w:val="Informacindecontacto"/>
              <w:rPr>
                <w:rStyle w:val="Hipervnculo"/>
              </w:rPr>
            </w:pPr>
            <w:r>
              <w:rPr>
                <w:rStyle w:val="Hipervnculo"/>
              </w:rPr>
              <w:t>Monsemartinez171@gmail.com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5603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B10CB2" w:rsidRPr="00846D4F" w:rsidRDefault="00B10CB2" w:rsidP="00846D4F">
      <w:pPr>
        <w:tabs>
          <w:tab w:val="left" w:pos="990"/>
        </w:tabs>
        <w:spacing w:after="0"/>
        <w:rPr>
          <w:sz w:val="8"/>
        </w:rPr>
      </w:pPr>
    </w:p>
    <w:sectPr w:rsidR="00B10CB2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CE7" w:rsidRDefault="00A27CE7" w:rsidP="000C45FF">
      <w:r>
        <w:separator/>
      </w:r>
    </w:p>
  </w:endnote>
  <w:endnote w:type="continuationSeparator" w:id="0">
    <w:p w:rsidR="00A27CE7" w:rsidRDefault="00A27C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CE7" w:rsidRDefault="00A27CE7" w:rsidP="000C45FF">
      <w:r>
        <w:separator/>
      </w:r>
    </w:p>
  </w:footnote>
  <w:footnote w:type="continuationSeparator" w:id="0">
    <w:p w:rsidR="00A27CE7" w:rsidRDefault="00A27C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991" w:rsidRDefault="00710991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B2"/>
    <w:rsid w:val="00036450"/>
    <w:rsid w:val="00061C84"/>
    <w:rsid w:val="000629D5"/>
    <w:rsid w:val="00076632"/>
    <w:rsid w:val="00084FB1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D1D6A"/>
    <w:rsid w:val="004071FC"/>
    <w:rsid w:val="00445947"/>
    <w:rsid w:val="004733F0"/>
    <w:rsid w:val="004813B3"/>
    <w:rsid w:val="00496591"/>
    <w:rsid w:val="004C63E4"/>
    <w:rsid w:val="004D3011"/>
    <w:rsid w:val="00535A70"/>
    <w:rsid w:val="005645EE"/>
    <w:rsid w:val="005D6289"/>
    <w:rsid w:val="005E39D5"/>
    <w:rsid w:val="00612544"/>
    <w:rsid w:val="0062123A"/>
    <w:rsid w:val="00646E75"/>
    <w:rsid w:val="006610D6"/>
    <w:rsid w:val="006771D0"/>
    <w:rsid w:val="006E41BB"/>
    <w:rsid w:val="00710991"/>
    <w:rsid w:val="00715FCB"/>
    <w:rsid w:val="00743101"/>
    <w:rsid w:val="0075635B"/>
    <w:rsid w:val="007637B1"/>
    <w:rsid w:val="007867A0"/>
    <w:rsid w:val="007927F5"/>
    <w:rsid w:val="00802CA0"/>
    <w:rsid w:val="00846D4F"/>
    <w:rsid w:val="00896CBD"/>
    <w:rsid w:val="008C1736"/>
    <w:rsid w:val="008E5142"/>
    <w:rsid w:val="00922D5C"/>
    <w:rsid w:val="009E7C63"/>
    <w:rsid w:val="00A10A67"/>
    <w:rsid w:val="00A2118D"/>
    <w:rsid w:val="00A27CE7"/>
    <w:rsid w:val="00A75EF0"/>
    <w:rsid w:val="00AD76E2"/>
    <w:rsid w:val="00B10CB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98C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E:\html\index1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9BBCD5DFB144A88F5B12B4FAED5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F726-45C5-48E0-8CA2-D96A3394BC45}"/>
      </w:docPartPr>
      <w:docPartBody>
        <w:p w:rsidR="00C80FB3" w:rsidRDefault="00C80FB3">
          <w:pPr>
            <w:pStyle w:val="2F9BBCD5DFB144A88F5B12B4FAED5000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D460A745497448ECA437FB94964B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C2912-212F-44DF-9E1E-FD205053592E}"/>
      </w:docPartPr>
      <w:docPartBody>
        <w:p w:rsidR="00C80FB3" w:rsidRDefault="00C80FB3">
          <w:pPr>
            <w:pStyle w:val="D460A745497448ECA437FB94964B6711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EBEE77E726E9443D92FD1926FCA94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3FCA-4EE7-46DF-8D99-8146B5FF8B51}"/>
      </w:docPartPr>
      <w:docPartBody>
        <w:p w:rsidR="00C80FB3" w:rsidRDefault="00C80FB3">
          <w:pPr>
            <w:pStyle w:val="EBEE77E726E9443D92FD1926FCA94105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E469A922683B46B98B2F9DD2B608A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4BEB-8280-4778-A458-4C7AC99A9084}"/>
      </w:docPartPr>
      <w:docPartBody>
        <w:p w:rsidR="00C80FB3" w:rsidRDefault="00C80FB3">
          <w:pPr>
            <w:pStyle w:val="E469A922683B46B98B2F9DD2B608AE2C"/>
          </w:pPr>
          <w:r w:rsidRPr="004D3011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B3"/>
    <w:rsid w:val="0027070B"/>
    <w:rsid w:val="00C80FB3"/>
    <w:rsid w:val="00E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4F43EB870248F1A08A094276950C75">
    <w:name w:val="644F43EB870248F1A08A094276950C75"/>
  </w:style>
  <w:style w:type="paragraph" w:customStyle="1" w:styleId="8EE7789F6E65433CA919B3F38F5382A2">
    <w:name w:val="8EE7789F6E65433CA919B3F38F5382A2"/>
  </w:style>
  <w:style w:type="paragraph" w:customStyle="1" w:styleId="7D492B2F03AD4495939910242943166B">
    <w:name w:val="7D492B2F03AD4495939910242943166B"/>
  </w:style>
  <w:style w:type="paragraph" w:customStyle="1" w:styleId="08C3D9FB356448B389CF869D980E9202">
    <w:name w:val="08C3D9FB356448B389CF869D980E9202"/>
  </w:style>
  <w:style w:type="paragraph" w:customStyle="1" w:styleId="5E14CC4B4692480A8CBEE4515013D7A8">
    <w:name w:val="5E14CC4B4692480A8CBEE4515013D7A8"/>
  </w:style>
  <w:style w:type="paragraph" w:customStyle="1" w:styleId="A33947753D514B9DAA7895F75EC107EE">
    <w:name w:val="A33947753D514B9DAA7895F75EC107EE"/>
  </w:style>
  <w:style w:type="paragraph" w:customStyle="1" w:styleId="DEB51B9A4BCC4CEA93F549714A81850E">
    <w:name w:val="DEB51B9A4BCC4CEA93F549714A81850E"/>
  </w:style>
  <w:style w:type="paragraph" w:customStyle="1" w:styleId="56091E5E69CA40E4ADC11F58DD4E0661">
    <w:name w:val="56091E5E69CA40E4ADC11F58DD4E0661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287B3BC5A17546CE88486839B673C7C4">
    <w:name w:val="287B3BC5A17546CE88486839B673C7C4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D50E774FD66A49E8BCE75268E881B767">
    <w:name w:val="D50E774FD66A49E8BCE75268E881B767"/>
  </w:style>
  <w:style w:type="paragraph" w:customStyle="1" w:styleId="8F0BF098C05B4EBD8A36B8EC232E4BFA">
    <w:name w:val="8F0BF098C05B4EBD8A36B8EC232E4BFA"/>
  </w:style>
  <w:style w:type="paragraph" w:customStyle="1" w:styleId="A0B2EB22AFEA494A96D98AD87E7FA101">
    <w:name w:val="A0B2EB22AFEA494A96D98AD87E7FA101"/>
  </w:style>
  <w:style w:type="paragraph" w:customStyle="1" w:styleId="64321B861FAC4438A140A7059E685D32">
    <w:name w:val="64321B861FAC4438A140A7059E685D32"/>
  </w:style>
  <w:style w:type="paragraph" w:customStyle="1" w:styleId="98C55C99A8584FC5B0AE39FE2C9AEFE9">
    <w:name w:val="98C55C99A8584FC5B0AE39FE2C9AEFE9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2F9BBCD5DFB144A88F5B12B4FAED5000">
    <w:name w:val="2F9BBCD5DFB144A88F5B12B4FAED5000"/>
  </w:style>
  <w:style w:type="paragraph" w:customStyle="1" w:styleId="D460A745497448ECA437FB94964B6711">
    <w:name w:val="D460A745497448ECA437FB94964B6711"/>
  </w:style>
  <w:style w:type="paragraph" w:customStyle="1" w:styleId="47FECF63E40145E9A3051C3C64A0C970">
    <w:name w:val="47FECF63E40145E9A3051C3C64A0C970"/>
  </w:style>
  <w:style w:type="paragraph" w:customStyle="1" w:styleId="EBEE77E726E9443D92FD1926FCA94105">
    <w:name w:val="EBEE77E726E9443D92FD1926FCA94105"/>
  </w:style>
  <w:style w:type="paragraph" w:customStyle="1" w:styleId="ECC20B5716924F78B6A35AD0E28687A7">
    <w:name w:val="ECC20B5716924F78B6A35AD0E28687A7"/>
  </w:style>
  <w:style w:type="paragraph" w:customStyle="1" w:styleId="E469A922683B46B98B2F9DD2B608AE2C">
    <w:name w:val="E469A922683B46B98B2F9DD2B608AE2C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FD6010DEB4DA4727AEC72A085D1C0579">
    <w:name w:val="FD6010DEB4DA4727AEC72A085D1C0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azul.dotx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2020-02-20T03:12:00Z</dcterms:created>
  <dcterms:modified xsi:type="dcterms:W3CDTF">2020-09-26T04:01:00Z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